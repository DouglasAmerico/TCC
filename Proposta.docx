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842" w:rsidRDefault="00097774" w:rsidP="00097774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TCC</w:t>
      </w:r>
      <w:r w:rsidRPr="00097774">
        <w:rPr>
          <w:rFonts w:ascii="Times New Roman" w:hAnsi="Times New Roman" w:cs="Times New Roman"/>
          <w:sz w:val="80"/>
          <w:szCs w:val="80"/>
        </w:rPr>
        <w:t xml:space="preserve"> 2015</w:t>
      </w:r>
    </w:p>
    <w:p w:rsidR="00097774" w:rsidRDefault="00097774" w:rsidP="000977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Foco do Projeto.</w:t>
      </w:r>
    </w:p>
    <w:p w:rsidR="00097774" w:rsidRDefault="00326136" w:rsidP="000977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 sistema gerenciará</w:t>
      </w:r>
      <w:r w:rsidR="00097774">
        <w:rPr>
          <w:rFonts w:ascii="Times New Roman" w:hAnsi="Times New Roman" w:cs="Times New Roman"/>
          <w:sz w:val="28"/>
          <w:szCs w:val="28"/>
        </w:rPr>
        <w:t xml:space="preserve"> uma cooperativa de roseirais, visando o m</w:t>
      </w:r>
      <w:r>
        <w:rPr>
          <w:rFonts w:ascii="Times New Roman" w:hAnsi="Times New Roman" w:cs="Times New Roman"/>
          <w:sz w:val="28"/>
          <w:szCs w:val="28"/>
        </w:rPr>
        <w:t>elhor aproveitamento do setor, t</w:t>
      </w:r>
      <w:r w:rsidR="00097774">
        <w:rPr>
          <w:rFonts w:ascii="Times New Roman" w:hAnsi="Times New Roman" w:cs="Times New Roman"/>
          <w:sz w:val="28"/>
          <w:szCs w:val="28"/>
        </w:rPr>
        <w:t>endo em mente uma comunicação mais barata, direta e simples, associada ao robusto e direto contr</w:t>
      </w:r>
      <w:r>
        <w:rPr>
          <w:rFonts w:ascii="Times New Roman" w:hAnsi="Times New Roman" w:cs="Times New Roman"/>
          <w:sz w:val="28"/>
          <w:szCs w:val="28"/>
        </w:rPr>
        <w:t>ole das movimentações de rosas. E</w:t>
      </w:r>
      <w:r w:rsidR="00097774">
        <w:rPr>
          <w:rFonts w:ascii="Times New Roman" w:hAnsi="Times New Roman" w:cs="Times New Roman"/>
          <w:sz w:val="28"/>
          <w:szCs w:val="28"/>
        </w:rPr>
        <w:t>spere-se ter um bom rendimento, para que assim fa</w:t>
      </w:r>
      <w:r>
        <w:rPr>
          <w:rFonts w:ascii="Times New Roman" w:hAnsi="Times New Roman" w:cs="Times New Roman"/>
          <w:sz w:val="28"/>
          <w:szCs w:val="28"/>
        </w:rPr>
        <w:t>ça a própria produtividade</w:t>
      </w:r>
      <w:r w:rsidR="00097774">
        <w:rPr>
          <w:rFonts w:ascii="Times New Roman" w:hAnsi="Times New Roman" w:cs="Times New Roman"/>
          <w:sz w:val="28"/>
          <w:szCs w:val="28"/>
        </w:rPr>
        <w:t xml:space="preserve"> melhorar</w:t>
      </w:r>
      <w:r w:rsidR="008F2B52">
        <w:rPr>
          <w:rFonts w:ascii="Times New Roman" w:hAnsi="Times New Roman" w:cs="Times New Roman"/>
          <w:sz w:val="28"/>
          <w:szCs w:val="28"/>
        </w:rPr>
        <w:t>. T</w:t>
      </w:r>
      <w:r w:rsidR="00097774">
        <w:rPr>
          <w:rFonts w:ascii="Times New Roman" w:hAnsi="Times New Roman" w:cs="Times New Roman"/>
          <w:sz w:val="28"/>
          <w:szCs w:val="28"/>
        </w:rPr>
        <w:t>endo em vista, que não haverá mais preocupaçã</w:t>
      </w:r>
      <w:r>
        <w:rPr>
          <w:rFonts w:ascii="Times New Roman" w:hAnsi="Times New Roman" w:cs="Times New Roman"/>
          <w:sz w:val="28"/>
          <w:szCs w:val="28"/>
        </w:rPr>
        <w:t>o no controle de gatos e lucros, emissão de recibos e controle de produtos e datas associadas a seu respectivo uso.</w:t>
      </w:r>
    </w:p>
    <w:p w:rsidR="00097774" w:rsidRDefault="00097774" w:rsidP="000977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7774" w:rsidRDefault="00097774" w:rsidP="000977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Requisitos básicos.</w:t>
      </w:r>
    </w:p>
    <w:p w:rsidR="00097774" w:rsidRDefault="00097774" w:rsidP="0009777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ab/>
        <w:t>O sistema deve gerenciar não a entrada e saída como um conjunto separado mais sim como um levantamento único, pois o próprio jeito de venda não está associado a um estoque. Assim o sistema terá somente pedidos e entregas.</w:t>
      </w:r>
    </w:p>
    <w:p w:rsidR="00097774" w:rsidRDefault="00097774" w:rsidP="000977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sistema deverá fazer comunicação entre os seus, para uma vez que um produtor não tendo o estoque total do pedido feito pelo cliente, devera pelo próprio sistema lançar um alerta da quantidade faltante, assim os outros produtores podem disponibilizar suas flores para completar o pedido primário. O sistema devera suportar vários produtores </w:t>
      </w:r>
      <w:r w:rsidR="00D11D2B">
        <w:rPr>
          <w:rFonts w:ascii="Times New Roman" w:hAnsi="Times New Roman" w:cs="Times New Roman"/>
          <w:sz w:val="28"/>
          <w:szCs w:val="28"/>
        </w:rPr>
        <w:t>disponibilizando pequenas quantidades para suprir o pedido primário. O sistema deve disponibilizar as respostas do alerta para o produtor do pedido primário que selecionara as quantidades que vai querer, e de quais produtores externos ira pegar.</w:t>
      </w:r>
    </w:p>
    <w:p w:rsidR="00D11D2B" w:rsidRDefault="00D11D2B" w:rsidP="000977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 sistema deve conter um controle de clientes completo.</w:t>
      </w:r>
    </w:p>
    <w:p w:rsidR="00D11D2B" w:rsidRDefault="00D11D2B" w:rsidP="000977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 sistema deve conter um controle de produtores externos completo para as movimentações externas do sistema.</w:t>
      </w:r>
    </w:p>
    <w:p w:rsidR="00432CB2" w:rsidRDefault="00432CB2" w:rsidP="000977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 sistema deve conter um controle de fornecedores completo para que possa ser efetivado e registrado as dívidas externas, para a infraestrutura da empresa.</w:t>
      </w:r>
    </w:p>
    <w:p w:rsidR="00D11D2B" w:rsidRDefault="00861C20" w:rsidP="000977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O sistema deve conter um controle de produtor (flores, que não necessariamente serão só rosas), completo para a colocação e exatidão das vendas propostas.</w:t>
      </w:r>
    </w:p>
    <w:p w:rsidR="00861C20" w:rsidRDefault="00432CB2" w:rsidP="000977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D6870">
        <w:rPr>
          <w:rFonts w:ascii="Times New Roman" w:hAnsi="Times New Roman" w:cs="Times New Roman"/>
          <w:sz w:val="28"/>
          <w:szCs w:val="28"/>
        </w:rPr>
        <w:t>O sistema deve ter um campo de mensagens entre produtores (Messenger), para que possa ser feita a comunicação dos mesmos sem ter que usar outros meios de comunicação.</w:t>
      </w:r>
    </w:p>
    <w:p w:rsidR="00432CB2" w:rsidRDefault="00432CB2" w:rsidP="000977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 sistema deve conter um “cadastro” de sobras que deverá ser informado aos outros proprietários, para que assim flores que estão sobrando em um produtor possam ser utilizadas pelos outros, o sistema deve gerenciar a fatura e o pagamento das dúzias dando ao produtor que cedeu as flores de sobra e deve também ter um juros que será descontado do pagamento pelo custo que de transporte do mesmo para o cliente final, que foi feito pelo produtor receptor.</w:t>
      </w:r>
    </w:p>
    <w:p w:rsidR="00432CB2" w:rsidRDefault="00432CB2" w:rsidP="000977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 sistema deve gerenciar as contas informando em tempo real o caixa, os gastos, as dividas extras (sendo tanto de fornecedores de produtor, quanto produtores externos), o ganho diário e assim por diante.</w:t>
      </w:r>
    </w:p>
    <w:p w:rsidR="008C2989" w:rsidRDefault="008C2989" w:rsidP="000977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 sistema terá um sinal audível informando qualquer notificaçã</w:t>
      </w:r>
      <w:r w:rsidR="00CE0B3A">
        <w:rPr>
          <w:rFonts w:ascii="Times New Roman" w:hAnsi="Times New Roman" w:cs="Times New Roman"/>
          <w:sz w:val="28"/>
          <w:szCs w:val="28"/>
        </w:rPr>
        <w:t>o feita pelos outros produtores</w:t>
      </w:r>
      <w:r>
        <w:rPr>
          <w:rFonts w:ascii="Times New Roman" w:hAnsi="Times New Roman" w:cs="Times New Roman"/>
          <w:sz w:val="28"/>
          <w:szCs w:val="28"/>
        </w:rPr>
        <w:t xml:space="preserve">, com relação a pedido de flores, sobra de flores </w:t>
      </w:r>
      <w:r w:rsidRPr="007D6870">
        <w:rPr>
          <w:rFonts w:ascii="Times New Roman" w:hAnsi="Times New Roman" w:cs="Times New Roman"/>
          <w:sz w:val="28"/>
          <w:szCs w:val="28"/>
        </w:rPr>
        <w:t>e mensagens de bate papo.</w:t>
      </w:r>
    </w:p>
    <w:p w:rsidR="008C2989" w:rsidRPr="008C2989" w:rsidRDefault="008C2989" w:rsidP="000977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 sistema deverá emitir comprovantes e notas com todos os dados da empresa, cliente, produto e quantidades.</w:t>
      </w:r>
      <w:bookmarkEnd w:id="0"/>
    </w:p>
    <w:sectPr w:rsidR="008C2989" w:rsidRPr="008C29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74"/>
    <w:rsid w:val="00097774"/>
    <w:rsid w:val="002338A3"/>
    <w:rsid w:val="00280148"/>
    <w:rsid w:val="00326136"/>
    <w:rsid w:val="00432CB2"/>
    <w:rsid w:val="00612164"/>
    <w:rsid w:val="0075274C"/>
    <w:rsid w:val="007D6870"/>
    <w:rsid w:val="00861C20"/>
    <w:rsid w:val="008C2989"/>
    <w:rsid w:val="008F2B52"/>
    <w:rsid w:val="00CE0B3A"/>
    <w:rsid w:val="00D11D2B"/>
    <w:rsid w:val="00FA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229C98-BB9B-49DF-B8C7-AB39B322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11D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11D2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11D2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1D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1D2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1D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D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46</TotalTime>
  <Pages>2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8</cp:revision>
  <dcterms:created xsi:type="dcterms:W3CDTF">2015-02-03T20:13:00Z</dcterms:created>
  <dcterms:modified xsi:type="dcterms:W3CDTF">2015-05-11T22:13:00Z</dcterms:modified>
</cp:coreProperties>
</file>